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112"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94"/>
      </w:tblGrid>
      <w:tr w:rsidR="00692703" w:rsidRPr="00CF1A49" w14:paraId="7FA625FC" w14:textId="77777777" w:rsidTr="00F441B4">
        <w:trPr>
          <w:trHeight w:hRule="exact" w:val="1800"/>
        </w:trPr>
        <w:tc>
          <w:tcPr>
            <w:tcW w:w="9570" w:type="dxa"/>
            <w:tcMar>
              <w:top w:w="0" w:type="dxa"/>
              <w:bottom w:w="0" w:type="dxa"/>
            </w:tcMar>
          </w:tcPr>
          <w:p w14:paraId="082BBDC0" w14:textId="2BBD71A9" w:rsidR="00692703" w:rsidRPr="00CF1A49" w:rsidRDefault="00D03816" w:rsidP="00913946">
            <w:pPr>
              <w:pStyle w:val="Title"/>
            </w:pPr>
            <w:r>
              <w:t>Thomas</w:t>
            </w:r>
            <w:r w:rsidR="00692703" w:rsidRPr="00CF1A49">
              <w:t xml:space="preserve"> </w:t>
            </w:r>
            <w:r>
              <w:rPr>
                <w:rStyle w:val="IntenseEmphasis"/>
              </w:rPr>
              <w:t>Fogarty</w:t>
            </w:r>
          </w:p>
          <w:p w14:paraId="111B1E68" w14:textId="1E1A3331" w:rsidR="00692703" w:rsidRPr="00CF1A49" w:rsidRDefault="00D03816" w:rsidP="00913946">
            <w:pPr>
              <w:pStyle w:val="ContactInfo"/>
              <w:contextualSpacing w:val="0"/>
            </w:pPr>
            <w:r>
              <w:t>Flat 13, 33 Lorne Park Mansions</w:t>
            </w:r>
            <w:r w:rsidR="00E13411">
              <w:t xml:space="preserve"> BH1 1JL</w:t>
            </w:r>
            <w:r w:rsidR="00692703" w:rsidRPr="00CF1A49">
              <w:t xml:space="preserve"> </w:t>
            </w:r>
            <w:sdt>
              <w:sdtPr>
                <w:alias w:val="Divider dot:"/>
                <w:tag w:val="Divider dot:"/>
                <w:id w:val="-1459182552"/>
                <w:placeholder>
                  <w:docPart w:val="B1E0635C99D2400384B5DF92F2EDAD31"/>
                </w:placeholder>
                <w:temporary/>
                <w:showingPlcHdr/>
                <w15:appearance w15:val="hidden"/>
              </w:sdtPr>
              <w:sdtContent>
                <w:r w:rsidR="00692703" w:rsidRPr="00CF1A49">
                  <w:t>·</w:t>
                </w:r>
              </w:sdtContent>
            </w:sdt>
            <w:r w:rsidR="00692703" w:rsidRPr="00CF1A49">
              <w:t xml:space="preserve"> </w:t>
            </w:r>
            <w:r>
              <w:t>07864842159</w:t>
            </w:r>
          </w:p>
          <w:p w14:paraId="0EE4812A" w14:textId="47C3C757" w:rsidR="00D03816" w:rsidRDefault="00D03816" w:rsidP="00D03816">
            <w:pPr>
              <w:pStyle w:val="ContactInfoEmphasis"/>
              <w:contextualSpacing w:val="0"/>
              <w:jc w:val="left"/>
            </w:pPr>
            <w:r>
              <w:t xml:space="preserve">Email: </w:t>
            </w:r>
            <w:hyperlink r:id="rId7" w:history="1">
              <w:r w:rsidRPr="00B82EDE">
                <w:rPr>
                  <w:rStyle w:val="Hyperlink"/>
                </w:rPr>
                <w:t>t.fogarty24@outlook.com</w:t>
              </w:r>
            </w:hyperlink>
            <w:r w:rsidR="00692703" w:rsidRPr="00CF1A49">
              <w:t xml:space="preserve">  </w:t>
            </w:r>
            <w:r>
              <w:t>LinkedIn:</w:t>
            </w:r>
            <w:r w:rsidR="004D170E">
              <w:t xml:space="preserve"> </w:t>
            </w:r>
            <w:r>
              <w:t xml:space="preserve"> </w:t>
            </w:r>
            <w:hyperlink r:id="rId8" w:history="1">
              <w:r w:rsidR="004D170E" w:rsidRPr="00B82EDE">
                <w:rPr>
                  <w:rStyle w:val="Hyperlink"/>
                </w:rPr>
                <w:t>https://www.linkedin.com/in/tom-fogarty-7bb722235</w:t>
              </w:r>
            </w:hyperlink>
          </w:p>
          <w:p w14:paraId="0B48407C" w14:textId="766614D4" w:rsidR="004D170E" w:rsidRDefault="004D170E" w:rsidP="00D03816">
            <w:pPr>
              <w:pStyle w:val="ContactInfoEmphasis"/>
              <w:contextualSpacing w:val="0"/>
              <w:jc w:val="left"/>
            </w:pPr>
            <w:r>
              <w:t xml:space="preserve">GitHub: </w:t>
            </w:r>
            <w:hyperlink r:id="rId9" w:history="1">
              <w:r w:rsidRPr="00B82EDE">
                <w:rPr>
                  <w:rStyle w:val="Hyperlink"/>
                </w:rPr>
                <w:t>https://github.com/Thoss24</w:t>
              </w:r>
            </w:hyperlink>
            <w:r w:rsidR="00F858E4">
              <w:rPr>
                <w:rStyle w:val="Hyperlink"/>
              </w:rPr>
              <w:t xml:space="preserve">  </w:t>
            </w:r>
            <w:r w:rsidR="00F858E4">
              <w:t>Portfolio</w:t>
            </w:r>
            <w:r w:rsidR="00F858E4">
              <w:t xml:space="preserve">:  </w:t>
            </w:r>
            <w:hyperlink r:id="rId10" w:history="1">
              <w:r w:rsidR="00F858E4" w:rsidRPr="00F858E4">
                <w:rPr>
                  <w:rStyle w:val="Hyperlink"/>
                </w:rPr>
                <w:t>https://thomasfogarty.co.uk/</w:t>
              </w:r>
            </w:hyperlink>
          </w:p>
          <w:p w14:paraId="1059EEDC" w14:textId="77777777" w:rsidR="004D170E" w:rsidRDefault="004D170E" w:rsidP="00D03816">
            <w:pPr>
              <w:pStyle w:val="ContactInfoEmphasis"/>
              <w:contextualSpacing w:val="0"/>
              <w:jc w:val="left"/>
            </w:pPr>
          </w:p>
          <w:p w14:paraId="07F38919" w14:textId="24DF2ECB" w:rsidR="004D170E" w:rsidRDefault="004D170E" w:rsidP="00D03816">
            <w:pPr>
              <w:pStyle w:val="ContactInfoEmphasis"/>
              <w:contextualSpacing w:val="0"/>
              <w:jc w:val="left"/>
            </w:pPr>
          </w:p>
          <w:p w14:paraId="2112E9C1" w14:textId="77777777" w:rsidR="004D170E" w:rsidRDefault="004D170E" w:rsidP="00D03816">
            <w:pPr>
              <w:pStyle w:val="ContactInfoEmphasis"/>
              <w:contextualSpacing w:val="0"/>
              <w:jc w:val="left"/>
            </w:pPr>
          </w:p>
          <w:p w14:paraId="586A4356" w14:textId="2AEADB1C" w:rsidR="004D170E" w:rsidRPr="00CF1A49" w:rsidRDefault="004D170E" w:rsidP="00D03816">
            <w:pPr>
              <w:pStyle w:val="ContactInfoEmphasis"/>
              <w:contextualSpacing w:val="0"/>
              <w:jc w:val="left"/>
            </w:pPr>
          </w:p>
        </w:tc>
      </w:tr>
      <w:tr w:rsidR="009571D8" w:rsidRPr="00CF1A49" w14:paraId="0475AE4F" w14:textId="77777777" w:rsidTr="00F441B4">
        <w:trPr>
          <w:trHeight w:val="1875"/>
        </w:trPr>
        <w:tc>
          <w:tcPr>
            <w:tcW w:w="9570" w:type="dxa"/>
            <w:tcMar>
              <w:top w:w="432" w:type="dxa"/>
            </w:tcMar>
          </w:tcPr>
          <w:p w14:paraId="6A8E0DA5" w14:textId="353D6502" w:rsidR="00656761" w:rsidRDefault="000D5589" w:rsidP="00913946">
            <w:pPr>
              <w:contextualSpacing w:val="0"/>
            </w:pPr>
            <w:r>
              <w:t xml:space="preserve">I am an ambitious and fast learning </w:t>
            </w:r>
            <w:r w:rsidR="00656761">
              <w:t>computer science</w:t>
            </w:r>
            <w:r>
              <w:t xml:space="preserve"> student</w:t>
            </w:r>
            <w:r w:rsidR="00656761">
              <w:t xml:space="preserve"> seeking a position </w:t>
            </w:r>
            <w:r w:rsidR="00E24A67">
              <w:t>in IT</w:t>
            </w:r>
            <w:r w:rsidR="00AB3F27">
              <w:t xml:space="preserve"> </w:t>
            </w:r>
            <w:r w:rsidR="00656761">
              <w:t>where I can apply</w:t>
            </w:r>
            <w:r w:rsidR="00F76700">
              <w:t xml:space="preserve"> all the knowledge I have gained from my master’s in computer science, my self-taught web development skills using HTML, CSS, JavaScript</w:t>
            </w:r>
            <w:r w:rsidR="00E24A67">
              <w:t>,</w:t>
            </w:r>
            <w:r w:rsidR="00F76700">
              <w:t xml:space="preserve"> React</w:t>
            </w:r>
            <w:r w:rsidR="00E24A67">
              <w:t>, PHP and Laravel, in addition to the hands on programming experience I have from working with other developers in my current role as an IT support.</w:t>
            </w:r>
          </w:p>
          <w:sdt>
            <w:sdtPr>
              <w:alias w:val="Education:"/>
              <w:tag w:val="Education:"/>
              <w:id w:val="-1958858873"/>
              <w:placeholder>
                <w:docPart w:val="F87AABF705214DF0895D57E35D45768D"/>
              </w:placeholder>
              <w:temporary/>
              <w:showingPlcHdr/>
              <w15:appearance w15:val="hidden"/>
            </w:sdtPr>
            <w:sdtContent>
              <w:p w14:paraId="3D9FDF2A" w14:textId="77777777" w:rsidR="00F441B4" w:rsidRPr="00CF1A49" w:rsidRDefault="00F441B4" w:rsidP="00F441B4">
                <w:pPr>
                  <w:pStyle w:val="Heading1"/>
                </w:pPr>
                <w:r w:rsidRPr="00CF1A49">
                  <w:t>Education</w:t>
                </w:r>
              </w:p>
            </w:sdtContent>
          </w:sdt>
          <w:tbl>
            <w:tblPr>
              <w:tblStyle w:val="TableGrid"/>
              <w:tblW w:w="9499" w:type="dxa"/>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499"/>
            </w:tblGrid>
            <w:tr w:rsidR="00F441B4" w:rsidRPr="00CF1A49" w14:paraId="50FF9F8E" w14:textId="77777777" w:rsidTr="00E24A67">
              <w:tc>
                <w:tcPr>
                  <w:tcW w:w="9499" w:type="dxa"/>
                </w:tcPr>
                <w:p w14:paraId="505070C0" w14:textId="4C2D1DE1" w:rsidR="00922546" w:rsidRPr="00CF1A49" w:rsidRDefault="00922546" w:rsidP="00922546">
                  <w:pPr>
                    <w:pStyle w:val="Heading3"/>
                    <w:contextualSpacing w:val="0"/>
                  </w:pPr>
                  <w:r>
                    <w:t xml:space="preserve">2022 - </w:t>
                  </w:r>
                  <w:r w:rsidR="00BB3831">
                    <w:t>2024</w:t>
                  </w:r>
                </w:p>
                <w:p w14:paraId="39025BF4" w14:textId="77777777" w:rsidR="00922546" w:rsidRPr="00CF1A49" w:rsidRDefault="00922546" w:rsidP="00922546">
                  <w:pPr>
                    <w:pStyle w:val="Heading2"/>
                    <w:contextualSpacing w:val="0"/>
                  </w:pPr>
                  <w:r>
                    <w:t>MSc COMPUTER SCIENCE</w:t>
                  </w:r>
                  <w:r w:rsidRPr="00CF1A49">
                    <w:t xml:space="preserve">, </w:t>
                  </w:r>
                  <w:r>
                    <w:rPr>
                      <w:rStyle w:val="SubtleReference"/>
                    </w:rPr>
                    <w:t>KEELE UNIVERSITY (ONLINE part-time)</w:t>
                  </w:r>
                </w:p>
                <w:p w14:paraId="0D0F8BA9" w14:textId="4EBCC25B" w:rsidR="00BB3831" w:rsidRDefault="00BB3831" w:rsidP="00F441B4">
                  <w:r>
                    <w:t>I have recently completed</w:t>
                  </w:r>
                  <w:r w:rsidR="00922546">
                    <w:t xml:space="preserve"> my MSc in Computer </w:t>
                  </w:r>
                  <w:r>
                    <w:t>Science, and I am on track to achieve a 1</w:t>
                  </w:r>
                  <w:r w:rsidRPr="00BB3831">
                    <w:rPr>
                      <w:vertAlign w:val="superscript"/>
                    </w:rPr>
                    <w:t>st</w:t>
                  </w:r>
                  <w:r>
                    <w:t xml:space="preserve"> overall, pending the grading of my dissertation project. Some of the key modules in the degree</w:t>
                  </w:r>
                  <w:r w:rsidR="00922546">
                    <w:t xml:space="preserve"> </w:t>
                  </w:r>
                  <w:r>
                    <w:t xml:space="preserve">were the </w:t>
                  </w:r>
                  <w:r w:rsidRPr="00BB3831">
                    <w:t>Data Structures and Algorithms</w:t>
                  </w:r>
                  <w:r>
                    <w:t xml:space="preserve"> </w:t>
                  </w:r>
                  <w:proofErr w:type="gramStart"/>
                  <w:r>
                    <w:t>module</w:t>
                  </w:r>
                  <w:proofErr w:type="gramEnd"/>
                  <w:r>
                    <w:t>, which</w:t>
                  </w:r>
                  <w:r w:rsidRPr="00BB3831">
                    <w:t xml:space="preserve"> </w:t>
                  </w:r>
                  <w:r>
                    <w:t>enhanced</w:t>
                  </w:r>
                  <w:r w:rsidRPr="00BB3831">
                    <w:t xml:space="preserve"> my understanding of efficient data storage and manipulation through various structures and algorithms, improving my problem-solving skills. In</w:t>
                  </w:r>
                  <w:r>
                    <w:t xml:space="preserve"> the</w:t>
                  </w:r>
                  <w:r w:rsidRPr="00BB3831">
                    <w:t xml:space="preserve"> Design and Programming</w:t>
                  </w:r>
                  <w:r>
                    <w:t xml:space="preserve"> module</w:t>
                  </w:r>
                  <w:r w:rsidRPr="00BB3831">
                    <w:t xml:space="preserve"> I developed strong coding practices and learned the significance of software architecture and design patterns for creating maintainable applications</w:t>
                  </w:r>
                  <w:r>
                    <w:t xml:space="preserve"> using a variety of programming languages</w:t>
                  </w:r>
                  <w:r w:rsidRPr="00BB3831">
                    <w:t>. The Group</w:t>
                  </w:r>
                  <w:r w:rsidRPr="00BB3831">
                    <w:rPr>
                      <w:b/>
                      <w:bCs/>
                    </w:rPr>
                    <w:t>-</w:t>
                  </w:r>
                  <w:r w:rsidRPr="00BB3831">
                    <w:t>Based Software Engineering Project emphasized collaboration and effective communication</w:t>
                  </w:r>
                  <w:r>
                    <w:t xml:space="preserve"> which taught</w:t>
                  </w:r>
                  <w:r w:rsidRPr="00BB3831">
                    <w:t xml:space="preserve"> me project management and agile methodologies essential for successful teamwork.</w:t>
                  </w:r>
                  <w:r w:rsidR="006A0DE2">
                    <w:t xml:space="preserve"> The</w:t>
                  </w:r>
                  <w:r w:rsidRPr="00BB3831">
                    <w:t xml:space="preserve"> Web Technologies and Security</w:t>
                  </w:r>
                  <w:r w:rsidR="006A0DE2">
                    <w:t xml:space="preserve"> module provided</w:t>
                  </w:r>
                  <w:r w:rsidRPr="00BB3831">
                    <w:t xml:space="preserve"> me with crucial web development skills and insights into security best practices, enabling me to build user-safe applications.</w:t>
                  </w:r>
                </w:p>
                <w:p w14:paraId="0FE8C8D4" w14:textId="77777777" w:rsidR="00BB3831" w:rsidRDefault="00BB3831" w:rsidP="00F441B4"/>
                <w:p w14:paraId="26A63302" w14:textId="2B597BC9" w:rsidR="00F441B4" w:rsidRPr="00CF1A49" w:rsidRDefault="00F441B4" w:rsidP="00F441B4"/>
              </w:tc>
            </w:tr>
          </w:tbl>
          <w:p w14:paraId="240C3C65" w14:textId="0AB9206F" w:rsidR="00F441B4" w:rsidRPr="00CF1A49" w:rsidRDefault="00F441B4" w:rsidP="00913946">
            <w:pPr>
              <w:contextualSpacing w:val="0"/>
            </w:pPr>
          </w:p>
        </w:tc>
      </w:tr>
    </w:tbl>
    <w:p w14:paraId="31ACC858" w14:textId="4A7017B1" w:rsidR="004E01EB" w:rsidRPr="00CF1A49" w:rsidRDefault="001F3C05" w:rsidP="004E01EB">
      <w:pPr>
        <w:pStyle w:val="Heading1"/>
      </w:pPr>
      <w:r>
        <w:t>Professional experience</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F61DF9" w:rsidRPr="00CF1A49" w14:paraId="100870C4" w14:textId="77777777" w:rsidTr="006A0DE2">
        <w:tc>
          <w:tcPr>
            <w:tcW w:w="9544" w:type="dxa"/>
            <w:tcMar>
              <w:top w:w="216" w:type="dxa"/>
            </w:tcMar>
          </w:tcPr>
          <w:p w14:paraId="5240E335" w14:textId="77777777" w:rsidR="006E04AD" w:rsidRDefault="006E04AD" w:rsidP="00382E5B"/>
          <w:p w14:paraId="7FC93030" w14:textId="7D56507A" w:rsidR="001F3C05" w:rsidRPr="00CF1A49" w:rsidRDefault="001F3C05" w:rsidP="001F3C05">
            <w:pPr>
              <w:pStyle w:val="Heading3"/>
              <w:contextualSpacing w:val="0"/>
            </w:pPr>
            <w:r>
              <w:t>0</w:t>
            </w:r>
            <w:r w:rsidR="00841E29">
              <w:t>6</w:t>
            </w:r>
            <w:r>
              <w:t>/</w:t>
            </w:r>
            <w:r w:rsidR="00841E29">
              <w:t>03</w:t>
            </w:r>
            <w:r>
              <w:t>/202</w:t>
            </w:r>
            <w:r w:rsidR="00841E29">
              <w:t>3</w:t>
            </w:r>
            <w:r>
              <w:t xml:space="preserve"> - </w:t>
            </w:r>
            <w:r w:rsidR="00841E29">
              <w:t>Ongoing</w:t>
            </w:r>
          </w:p>
          <w:p w14:paraId="644A9E91" w14:textId="1F77C842" w:rsidR="001F3C05" w:rsidRPr="00CF1A49" w:rsidRDefault="00841E29" w:rsidP="001F3C05">
            <w:pPr>
              <w:pStyle w:val="Heading2"/>
              <w:contextualSpacing w:val="0"/>
            </w:pPr>
            <w:r>
              <w:t>IT SUPPORT</w:t>
            </w:r>
            <w:r w:rsidR="001F3C05">
              <w:t xml:space="preserve">, </w:t>
            </w:r>
          </w:p>
          <w:p w14:paraId="541D8703" w14:textId="1BD081D4" w:rsidR="006A0DE2" w:rsidRDefault="00391284" w:rsidP="001066AA">
            <w:pPr>
              <w:pStyle w:val="Heading3"/>
              <w:contextualSpacing w:val="0"/>
            </w:pPr>
            <w:r w:rsidRPr="00391284">
              <w:rPr>
                <w:rFonts w:eastAsiaTheme="minorHAnsi" w:cstheme="minorBidi"/>
                <w:b w:val="0"/>
                <w:caps w:val="0"/>
                <w:szCs w:val="22"/>
              </w:rPr>
              <w:t xml:space="preserve">My experience in IT support has equipped me with a diverse skill set, encompassing a range of tasks essential for maintaining efficient technological operations. I have been responsible for installing software and providing users with clear instructions on its use, as well as helping to create manuals and tutorials for staff to encourage best practices using various tools such as Outlook, logging into private business networks such as a web hosting control panel to manage various processes such as email forwarding, out of offices, spam filters and mail delivery tracking. My role also involved troubleshooting IT issues for colleagues, thoroughly recording support calls and tickets and providing detailed insights into each case I was directly involved in. I often helped colleagues resolve various issues remotely using tools such as chrome remote desktop and TeamViewer, demonstrating determination to resolve issues as quickly as possible while clearly explaining the underlying problems so that colleagues may avoid these issues occurring again in the future. Additionally, I repaired hardware and ensured an adequate supply of IT-related stock, </w:t>
            </w:r>
            <w:r w:rsidRPr="00391284">
              <w:rPr>
                <w:rFonts w:eastAsiaTheme="minorHAnsi" w:cstheme="minorBidi"/>
                <w:b w:val="0"/>
                <w:caps w:val="0"/>
                <w:szCs w:val="22"/>
              </w:rPr>
              <w:lastRenderedPageBreak/>
              <w:t>such as cables, switches and adapters, necessary for the seamless functioning of business systems. Furthermore, my IT experience has allowed me to contribute code to actively used websites with significant user bases. This includes processing XML, iCal, and JSON feeds using PHP to update and insert data into relational databases, fixing bugs related to backend functionality, and contributing to the development of a new CRM using Laravel, while effectively collaborating with other developers through Git.</w:t>
            </w:r>
          </w:p>
          <w:p w14:paraId="0C92CD10" w14:textId="77777777" w:rsidR="006A0DE2" w:rsidRDefault="006A0DE2" w:rsidP="001066AA">
            <w:pPr>
              <w:pStyle w:val="Heading3"/>
              <w:contextualSpacing w:val="0"/>
            </w:pPr>
          </w:p>
          <w:p w14:paraId="7E0C97F6" w14:textId="2BB2FCA3" w:rsidR="001066AA" w:rsidRPr="00CF1A49" w:rsidRDefault="00F76700" w:rsidP="001066AA">
            <w:pPr>
              <w:pStyle w:val="Heading3"/>
              <w:contextualSpacing w:val="0"/>
            </w:pPr>
            <w:r>
              <w:t>09</w:t>
            </w:r>
            <w:r w:rsidR="003848F5">
              <w:t>/2023</w:t>
            </w:r>
          </w:p>
          <w:p w14:paraId="442EAC95" w14:textId="2328AD1C" w:rsidR="001066AA" w:rsidRPr="00CF1A49" w:rsidRDefault="00391284" w:rsidP="001066AA">
            <w:pPr>
              <w:pStyle w:val="Heading2"/>
              <w:contextualSpacing w:val="0"/>
            </w:pPr>
            <w:r>
              <w:t>CARBON FOOTPRINT TRACKING APP</w:t>
            </w:r>
            <w:r w:rsidR="001066AA">
              <w:t xml:space="preserve">, </w:t>
            </w:r>
          </w:p>
          <w:p w14:paraId="3757E8FA" w14:textId="0D438AC7" w:rsidR="009577D5" w:rsidRDefault="00942A2C" w:rsidP="00656C97">
            <w:r w:rsidRPr="00942A2C">
              <w:t>I developed a carbon footprint tracking app using Laravel Livewire and MySQL, designed to help users manage and monitor their carbon footprint consumption. The app allows users to set reduction goals, compare their consumption data over time, and share insights with other users</w:t>
            </w:r>
            <w:r>
              <w:t xml:space="preserve"> by adding friends and creating posts and comments</w:t>
            </w:r>
            <w:r w:rsidRPr="00942A2C">
              <w:t>. Building this application taught me valuable skills in full-stack development, particularly in leveraging Laravel’s robust framework for backend functionality and Livewire’s dynamic components for seamless user interactions. Working with MySQL enhanced my database management skills, particularly in structuring data for efficient retrieval and analysis.</w:t>
            </w:r>
          </w:p>
          <w:p w14:paraId="5509F81A" w14:textId="77777777" w:rsidR="00942A2C" w:rsidRDefault="00942A2C" w:rsidP="00656C97"/>
          <w:p w14:paraId="7D91BC49" w14:textId="410755E6" w:rsidR="00F76700" w:rsidRPr="00CF1A49" w:rsidRDefault="00F76700" w:rsidP="00F76700">
            <w:pPr>
              <w:pStyle w:val="Heading3"/>
              <w:contextualSpacing w:val="0"/>
            </w:pPr>
            <w:r>
              <w:t>07/2023</w:t>
            </w:r>
          </w:p>
          <w:p w14:paraId="5AF13501" w14:textId="29D99908" w:rsidR="00F76700" w:rsidRPr="00CF1A49" w:rsidRDefault="00391284" w:rsidP="00F76700">
            <w:pPr>
              <w:pStyle w:val="Heading2"/>
              <w:contextualSpacing w:val="0"/>
            </w:pPr>
            <w:r>
              <w:t>E-COMMERCE SITE</w:t>
            </w:r>
            <w:r w:rsidR="00F76700">
              <w:t xml:space="preserve">, </w:t>
            </w:r>
          </w:p>
          <w:p w14:paraId="05F051CF" w14:textId="77777777" w:rsidR="00974E05" w:rsidRDefault="00974E05" w:rsidP="00F76700">
            <w:r>
              <w:t xml:space="preserve">I built an </w:t>
            </w:r>
            <w:r w:rsidRPr="00974E05">
              <w:t>e-commerce site using TypeScript, React, Redux Toolkit, React Router,</w:t>
            </w:r>
            <w:r>
              <w:t xml:space="preserve"> Firebase, REST API </w:t>
            </w:r>
            <w:r w:rsidRPr="00974E05">
              <w:t>and Framer Motion to create a dynamic single-page application</w:t>
            </w:r>
            <w:r w:rsidR="00F76700">
              <w:t xml:space="preserve"> to manage a shopping cart.</w:t>
            </w:r>
            <w:r w:rsidR="00AD04B8">
              <w:t xml:space="preserve"> </w:t>
            </w:r>
          </w:p>
          <w:p w14:paraId="0D827A98" w14:textId="48110DDE" w:rsidR="00974E05" w:rsidRDefault="00974E05" w:rsidP="00F76700">
            <w:r>
              <w:t>R</w:t>
            </w:r>
            <w:r w:rsidRPr="00974E05">
              <w:t xml:space="preserve">eact and Redux Toolkit were employed to build </w:t>
            </w:r>
            <w:proofErr w:type="gramStart"/>
            <w:r w:rsidR="00E24A67">
              <w:t>a responsive</w:t>
            </w:r>
            <w:proofErr w:type="gramEnd"/>
            <w:r w:rsidRPr="00974E05">
              <w:t xml:space="preserve"> UI and efficiently manage application state, ensuring smooth interactions when adding or removing items from the cart. React Router</w:t>
            </w:r>
            <w:r>
              <w:t xml:space="preserve"> also</w:t>
            </w:r>
            <w:r w:rsidRPr="00974E05">
              <w:t xml:space="preserve"> enabled seamless navigation between different views, including the product listings, cart, </w:t>
            </w:r>
            <w:proofErr w:type="spellStart"/>
            <w:r w:rsidRPr="00974E05">
              <w:t>wishlist</w:t>
            </w:r>
            <w:proofErr w:type="spellEnd"/>
            <w:r w:rsidRPr="00974E05">
              <w:t xml:space="preserve">, and homepage. Firebase served as the backend, allowing for real-time data handling and user authentication. I utilized a REST API to fetch product data, which ensured that users always had access to the latest inventory. To enhance user engagement, I integrated Framer Motion to add animations and transitions throughout the application, including on the homepage, where I implemented an image gallery that showcased featured products. </w:t>
            </w:r>
          </w:p>
          <w:p w14:paraId="7D9674B6" w14:textId="24242C45" w:rsidR="006E04AD" w:rsidRDefault="006E04AD" w:rsidP="00974E05"/>
        </w:tc>
      </w:tr>
    </w:tbl>
    <w:sdt>
      <w:sdtPr>
        <w:alias w:val="Skills:"/>
        <w:tag w:val="Skills:"/>
        <w:id w:val="-1392877668"/>
        <w:placeholder>
          <w:docPart w:val="FE1B9B84243B42839E06D3DD20BF6DA0"/>
        </w:placeholder>
        <w:temporary/>
        <w:showingPlcHdr/>
        <w15:appearance w15:val="hidden"/>
      </w:sdtPr>
      <w:sdtContent>
        <w:p w14:paraId="016F46D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DCE00B7" w14:textId="77777777" w:rsidTr="00CF1A49">
        <w:tc>
          <w:tcPr>
            <w:tcW w:w="4675" w:type="dxa"/>
          </w:tcPr>
          <w:p w14:paraId="6A23F3B5" w14:textId="76BE9890" w:rsidR="001F4E6D" w:rsidRDefault="0002779D" w:rsidP="006E1507">
            <w:pPr>
              <w:pStyle w:val="ListBullet"/>
              <w:contextualSpacing w:val="0"/>
            </w:pPr>
            <w:r>
              <w:t xml:space="preserve">Very passionate about learning </w:t>
            </w:r>
            <w:r w:rsidR="00CF0197">
              <w:t>new skills and taking on new challenges</w:t>
            </w:r>
            <w:r w:rsidR="00F00B2E">
              <w:t>.</w:t>
            </w:r>
          </w:p>
          <w:p w14:paraId="45DC5A8D" w14:textId="08EFCCD1" w:rsidR="003E0D11" w:rsidRDefault="003E0D11" w:rsidP="006E1507">
            <w:pPr>
              <w:pStyle w:val="ListBullet"/>
              <w:contextualSpacing w:val="0"/>
            </w:pPr>
            <w:r>
              <w:t xml:space="preserve">Ability to work very well in a team environment </w:t>
            </w:r>
            <w:r w:rsidR="00C630C0">
              <w:t>and</w:t>
            </w:r>
            <w:r>
              <w:t xml:space="preserve"> independently</w:t>
            </w:r>
            <w:r w:rsidR="00F00B2E">
              <w:t>.</w:t>
            </w:r>
          </w:p>
          <w:p w14:paraId="4F69D036" w14:textId="7291352E" w:rsidR="00CF0197" w:rsidRDefault="00CF0197" w:rsidP="006E1507">
            <w:pPr>
              <w:pStyle w:val="ListBullet"/>
              <w:contextualSpacing w:val="0"/>
            </w:pPr>
            <w:r>
              <w:t>Ability to work well under pressure</w:t>
            </w:r>
            <w:r w:rsidR="00F00B2E">
              <w:t>.</w:t>
            </w:r>
          </w:p>
          <w:p w14:paraId="44BB07F3" w14:textId="0AC12417" w:rsidR="00362FC7" w:rsidRDefault="00362FC7" w:rsidP="006E1507">
            <w:pPr>
              <w:pStyle w:val="ListBullet"/>
              <w:contextualSpacing w:val="0"/>
            </w:pPr>
            <w:r>
              <w:t xml:space="preserve">Excellent written and verbal </w:t>
            </w:r>
            <w:r w:rsidR="00122568">
              <w:t>communication.</w:t>
            </w:r>
          </w:p>
          <w:p w14:paraId="13339589" w14:textId="77777777" w:rsidR="00F76700" w:rsidRDefault="00F76700" w:rsidP="00F76700">
            <w:pPr>
              <w:pStyle w:val="ListBullet"/>
              <w:contextualSpacing w:val="0"/>
            </w:pPr>
            <w:r>
              <w:t>Highly self-motivated</w:t>
            </w:r>
          </w:p>
          <w:p w14:paraId="3CFC6FE1" w14:textId="77777777" w:rsidR="00F76700" w:rsidRDefault="00F76700" w:rsidP="00F76700">
            <w:pPr>
              <w:pStyle w:val="ListBullet"/>
              <w:contextualSpacing w:val="0"/>
            </w:pPr>
            <w:r>
              <w:t>Great people skills.</w:t>
            </w:r>
          </w:p>
          <w:p w14:paraId="701F5022" w14:textId="3542763E" w:rsidR="00F76700" w:rsidRDefault="00F76700" w:rsidP="00F76700">
            <w:pPr>
              <w:pStyle w:val="ListBullet"/>
              <w:contextualSpacing w:val="0"/>
            </w:pPr>
            <w:r>
              <w:t xml:space="preserve">Good understanding of computer hardware </w:t>
            </w:r>
          </w:p>
          <w:p w14:paraId="5C845EFE" w14:textId="0EDF9B9F" w:rsidR="00E24A67" w:rsidRDefault="00E24A67" w:rsidP="00F76700">
            <w:pPr>
              <w:pStyle w:val="ListBullet"/>
              <w:contextualSpacing w:val="0"/>
            </w:pPr>
            <w:r>
              <w:t>Experience in developing full stack web applications</w:t>
            </w:r>
          </w:p>
          <w:p w14:paraId="3CE15302" w14:textId="2EFC1835" w:rsidR="00F76700" w:rsidRDefault="00F76700" w:rsidP="00F76700">
            <w:pPr>
              <w:pStyle w:val="ListBullet"/>
              <w:numPr>
                <w:ilvl w:val="0"/>
                <w:numId w:val="0"/>
              </w:numPr>
              <w:ind w:left="360"/>
              <w:contextualSpacing w:val="0"/>
            </w:pPr>
          </w:p>
          <w:p w14:paraId="3CB526EA" w14:textId="77777777" w:rsidR="00F76700" w:rsidRDefault="00F76700" w:rsidP="00F76700">
            <w:pPr>
              <w:pStyle w:val="ListBullet"/>
              <w:numPr>
                <w:ilvl w:val="0"/>
                <w:numId w:val="0"/>
              </w:numPr>
              <w:ind w:left="360"/>
              <w:contextualSpacing w:val="0"/>
            </w:pPr>
          </w:p>
          <w:p w14:paraId="3C7297BA" w14:textId="77777777" w:rsidR="00F76700" w:rsidRDefault="00F76700" w:rsidP="00F76700">
            <w:pPr>
              <w:pStyle w:val="ListBullet"/>
              <w:numPr>
                <w:ilvl w:val="0"/>
                <w:numId w:val="0"/>
              </w:numPr>
              <w:ind w:left="360"/>
              <w:contextualSpacing w:val="0"/>
            </w:pPr>
          </w:p>
          <w:p w14:paraId="2F32F548" w14:textId="030F9052" w:rsidR="00C630C0" w:rsidRPr="006E1507" w:rsidRDefault="00C630C0" w:rsidP="002E1A0A">
            <w:pPr>
              <w:pStyle w:val="ListBullet"/>
              <w:numPr>
                <w:ilvl w:val="0"/>
                <w:numId w:val="0"/>
              </w:numPr>
            </w:pPr>
          </w:p>
        </w:tc>
        <w:tc>
          <w:tcPr>
            <w:tcW w:w="4675" w:type="dxa"/>
            <w:tcMar>
              <w:left w:w="360" w:type="dxa"/>
            </w:tcMar>
          </w:tcPr>
          <w:p w14:paraId="650AD3AB" w14:textId="2CBA946C" w:rsidR="00362FC7" w:rsidRDefault="00F76700" w:rsidP="006E1507">
            <w:pPr>
              <w:pStyle w:val="ListBullet"/>
              <w:contextualSpacing w:val="0"/>
            </w:pPr>
            <w:r>
              <w:lastRenderedPageBreak/>
              <w:t xml:space="preserve">Vanilla </w:t>
            </w:r>
            <w:r w:rsidR="002175AA">
              <w:t>JavaScript</w:t>
            </w:r>
            <w:r w:rsidR="002E1A0A">
              <w:t xml:space="preserve"> </w:t>
            </w:r>
          </w:p>
          <w:p w14:paraId="03AB9767" w14:textId="7F99EBB2" w:rsidR="00F76700" w:rsidRDefault="00F76700" w:rsidP="00F76700">
            <w:pPr>
              <w:pStyle w:val="ListBullet"/>
              <w:contextualSpacing w:val="0"/>
            </w:pPr>
            <w:r>
              <w:t>React</w:t>
            </w:r>
          </w:p>
          <w:p w14:paraId="03109A0E" w14:textId="758ECAB4" w:rsidR="00F76700" w:rsidRDefault="00F76700" w:rsidP="00F76700">
            <w:pPr>
              <w:pStyle w:val="ListBullet"/>
              <w:contextualSpacing w:val="0"/>
            </w:pPr>
            <w:r>
              <w:t>Redux</w:t>
            </w:r>
          </w:p>
          <w:p w14:paraId="4FDE5F8C" w14:textId="6A5B9B51" w:rsidR="00904721" w:rsidRDefault="002E1A0A" w:rsidP="006E1507">
            <w:pPr>
              <w:pStyle w:val="ListBullet"/>
              <w:contextualSpacing w:val="0"/>
            </w:pPr>
            <w:r>
              <w:t>Python</w:t>
            </w:r>
          </w:p>
          <w:p w14:paraId="7D420F8D" w14:textId="3B5B54FD" w:rsidR="00362FC7" w:rsidRDefault="00F76700" w:rsidP="006E1507">
            <w:pPr>
              <w:pStyle w:val="ListBullet"/>
              <w:contextualSpacing w:val="0"/>
            </w:pPr>
            <w:r>
              <w:t xml:space="preserve">Vanilla </w:t>
            </w:r>
            <w:r w:rsidR="00362FC7">
              <w:t>CSS</w:t>
            </w:r>
          </w:p>
          <w:p w14:paraId="2110D161" w14:textId="7208A766" w:rsidR="00F76700" w:rsidRDefault="00F76700" w:rsidP="006E1507">
            <w:pPr>
              <w:pStyle w:val="ListBullet"/>
              <w:contextualSpacing w:val="0"/>
            </w:pPr>
            <w:r>
              <w:t>PHP</w:t>
            </w:r>
          </w:p>
          <w:p w14:paraId="347E4EFE" w14:textId="4EED958E" w:rsidR="00E24A67" w:rsidRDefault="00E24A67" w:rsidP="006E1507">
            <w:pPr>
              <w:pStyle w:val="ListBullet"/>
              <w:contextualSpacing w:val="0"/>
            </w:pPr>
            <w:r>
              <w:t>Laravel</w:t>
            </w:r>
          </w:p>
          <w:p w14:paraId="1167479C" w14:textId="76DF6F9A" w:rsidR="00E24A67" w:rsidRDefault="00E24A67" w:rsidP="006E1507">
            <w:pPr>
              <w:pStyle w:val="ListBullet"/>
              <w:contextualSpacing w:val="0"/>
            </w:pPr>
            <w:r>
              <w:t>Livewire</w:t>
            </w:r>
          </w:p>
          <w:p w14:paraId="6EC8E010" w14:textId="2AEA05FC" w:rsidR="00E24A67" w:rsidRDefault="00E24A67" w:rsidP="006E1507">
            <w:pPr>
              <w:pStyle w:val="ListBullet"/>
              <w:contextualSpacing w:val="0"/>
            </w:pPr>
            <w:r>
              <w:t>Tailwind CSS</w:t>
            </w:r>
          </w:p>
          <w:p w14:paraId="2D509648" w14:textId="43535C35" w:rsidR="00E24A67" w:rsidRDefault="00E24A67" w:rsidP="006E1507">
            <w:pPr>
              <w:pStyle w:val="ListBullet"/>
              <w:contextualSpacing w:val="0"/>
            </w:pPr>
            <w:r>
              <w:t>MySQL</w:t>
            </w:r>
          </w:p>
          <w:p w14:paraId="2F9E2C8C" w14:textId="7CC2418F" w:rsidR="00362FC7" w:rsidRDefault="00362FC7" w:rsidP="006E1507">
            <w:pPr>
              <w:pStyle w:val="ListBullet"/>
              <w:contextualSpacing w:val="0"/>
            </w:pPr>
            <w:r>
              <w:t>HTML</w:t>
            </w:r>
          </w:p>
          <w:p w14:paraId="435A0322" w14:textId="327FD5CC" w:rsidR="00030B5C" w:rsidRDefault="00030B5C" w:rsidP="006E1507">
            <w:pPr>
              <w:pStyle w:val="ListBullet"/>
              <w:contextualSpacing w:val="0"/>
            </w:pPr>
            <w:r>
              <w:t>Git</w:t>
            </w:r>
          </w:p>
          <w:p w14:paraId="6D39C8E6" w14:textId="351E807E" w:rsidR="00030B5C" w:rsidRDefault="00030B5C" w:rsidP="006E1507">
            <w:pPr>
              <w:pStyle w:val="ListBullet"/>
              <w:contextualSpacing w:val="0"/>
            </w:pPr>
            <w:r>
              <w:t>VS Code</w:t>
            </w:r>
          </w:p>
          <w:p w14:paraId="29C24B43" w14:textId="6766C326" w:rsidR="009171EE" w:rsidRPr="006E1507" w:rsidRDefault="009171EE" w:rsidP="00F76700">
            <w:pPr>
              <w:pStyle w:val="ListBullet"/>
              <w:numPr>
                <w:ilvl w:val="0"/>
                <w:numId w:val="0"/>
              </w:numPr>
              <w:ind w:left="360"/>
            </w:pPr>
          </w:p>
        </w:tc>
      </w:tr>
    </w:tbl>
    <w:p w14:paraId="6B72DC49" w14:textId="700535F7" w:rsidR="00B51D1B" w:rsidRPr="006E1507" w:rsidRDefault="00B51D1B" w:rsidP="006E1507"/>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35744" w14:textId="77777777" w:rsidR="00CC43CD" w:rsidRDefault="00CC43CD" w:rsidP="0068194B">
      <w:r>
        <w:separator/>
      </w:r>
    </w:p>
    <w:p w14:paraId="1F47A83E" w14:textId="77777777" w:rsidR="00CC43CD" w:rsidRDefault="00CC43CD"/>
    <w:p w14:paraId="1B0E1284" w14:textId="77777777" w:rsidR="00CC43CD" w:rsidRDefault="00CC43CD"/>
  </w:endnote>
  <w:endnote w:type="continuationSeparator" w:id="0">
    <w:p w14:paraId="5834569D" w14:textId="77777777" w:rsidR="00CC43CD" w:rsidRDefault="00CC43CD" w:rsidP="0068194B">
      <w:r>
        <w:continuationSeparator/>
      </w:r>
    </w:p>
    <w:p w14:paraId="6AEBAB76" w14:textId="77777777" w:rsidR="00CC43CD" w:rsidRDefault="00CC43CD"/>
    <w:p w14:paraId="6E1DB351" w14:textId="77777777" w:rsidR="00CC43CD" w:rsidRDefault="00CC4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4EB25E9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98D53" w14:textId="77777777" w:rsidR="00CC43CD" w:rsidRDefault="00CC43CD" w:rsidP="0068194B">
      <w:r>
        <w:separator/>
      </w:r>
    </w:p>
    <w:p w14:paraId="272F8C22" w14:textId="77777777" w:rsidR="00CC43CD" w:rsidRDefault="00CC43CD"/>
    <w:p w14:paraId="661FCC2A" w14:textId="77777777" w:rsidR="00CC43CD" w:rsidRDefault="00CC43CD"/>
  </w:footnote>
  <w:footnote w:type="continuationSeparator" w:id="0">
    <w:p w14:paraId="2A29734D" w14:textId="77777777" w:rsidR="00CC43CD" w:rsidRDefault="00CC43CD" w:rsidP="0068194B">
      <w:r>
        <w:continuationSeparator/>
      </w:r>
    </w:p>
    <w:p w14:paraId="1339153C" w14:textId="77777777" w:rsidR="00CC43CD" w:rsidRDefault="00CC43CD"/>
    <w:p w14:paraId="0FF0647C" w14:textId="77777777" w:rsidR="00CC43CD" w:rsidRDefault="00CC43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9A5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DBC6E41" wp14:editId="30DE787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E4680B5"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77869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30736685">
    <w:abstractNumId w:val="9"/>
  </w:num>
  <w:num w:numId="2" w16cid:durableId="1774473121">
    <w:abstractNumId w:val="8"/>
  </w:num>
  <w:num w:numId="3" w16cid:durableId="20325859">
    <w:abstractNumId w:val="7"/>
  </w:num>
  <w:num w:numId="4" w16cid:durableId="1687054493">
    <w:abstractNumId w:val="6"/>
  </w:num>
  <w:num w:numId="5" w16cid:durableId="1179855199">
    <w:abstractNumId w:val="10"/>
  </w:num>
  <w:num w:numId="6" w16cid:durableId="1087727053">
    <w:abstractNumId w:val="3"/>
  </w:num>
  <w:num w:numId="7" w16cid:durableId="1457068744">
    <w:abstractNumId w:val="11"/>
  </w:num>
  <w:num w:numId="8" w16cid:durableId="257642189">
    <w:abstractNumId w:val="2"/>
  </w:num>
  <w:num w:numId="9" w16cid:durableId="531114752">
    <w:abstractNumId w:val="12"/>
  </w:num>
  <w:num w:numId="10" w16cid:durableId="1756054806">
    <w:abstractNumId w:val="5"/>
  </w:num>
  <w:num w:numId="11" w16cid:durableId="1510363380">
    <w:abstractNumId w:val="4"/>
  </w:num>
  <w:num w:numId="12" w16cid:durableId="474562727">
    <w:abstractNumId w:val="1"/>
  </w:num>
  <w:num w:numId="13" w16cid:durableId="1951278019">
    <w:abstractNumId w:val="0"/>
  </w:num>
  <w:num w:numId="14" w16cid:durableId="502470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16"/>
    <w:rsid w:val="000001EF"/>
    <w:rsid w:val="00007322"/>
    <w:rsid w:val="00007728"/>
    <w:rsid w:val="00022EB2"/>
    <w:rsid w:val="00024584"/>
    <w:rsid w:val="00024730"/>
    <w:rsid w:val="0002779D"/>
    <w:rsid w:val="000302BF"/>
    <w:rsid w:val="00030B5C"/>
    <w:rsid w:val="00041BAA"/>
    <w:rsid w:val="000525FA"/>
    <w:rsid w:val="00055E95"/>
    <w:rsid w:val="0007021F"/>
    <w:rsid w:val="0008082C"/>
    <w:rsid w:val="000977FD"/>
    <w:rsid w:val="000A7A03"/>
    <w:rsid w:val="000B2BA5"/>
    <w:rsid w:val="000D5589"/>
    <w:rsid w:val="000E46A5"/>
    <w:rsid w:val="000F2F8C"/>
    <w:rsid w:val="0010006E"/>
    <w:rsid w:val="001045A8"/>
    <w:rsid w:val="001066AA"/>
    <w:rsid w:val="00114A91"/>
    <w:rsid w:val="00116EAF"/>
    <w:rsid w:val="00122568"/>
    <w:rsid w:val="0014263C"/>
    <w:rsid w:val="001427E1"/>
    <w:rsid w:val="00144534"/>
    <w:rsid w:val="00163668"/>
    <w:rsid w:val="00171566"/>
    <w:rsid w:val="00174676"/>
    <w:rsid w:val="001755A8"/>
    <w:rsid w:val="00184014"/>
    <w:rsid w:val="00192008"/>
    <w:rsid w:val="00195A34"/>
    <w:rsid w:val="001C0E68"/>
    <w:rsid w:val="001C4B6F"/>
    <w:rsid w:val="001D0BF1"/>
    <w:rsid w:val="001D42B7"/>
    <w:rsid w:val="001E3120"/>
    <w:rsid w:val="001E681B"/>
    <w:rsid w:val="001E7E0C"/>
    <w:rsid w:val="001F0BB0"/>
    <w:rsid w:val="001F3C05"/>
    <w:rsid w:val="001F4E6D"/>
    <w:rsid w:val="001F6140"/>
    <w:rsid w:val="00203573"/>
    <w:rsid w:val="0020597D"/>
    <w:rsid w:val="00213B4C"/>
    <w:rsid w:val="002175AA"/>
    <w:rsid w:val="002253B0"/>
    <w:rsid w:val="00236D54"/>
    <w:rsid w:val="00241D8C"/>
    <w:rsid w:val="00241FDB"/>
    <w:rsid w:val="002453E0"/>
    <w:rsid w:val="0024562F"/>
    <w:rsid w:val="0024720C"/>
    <w:rsid w:val="002617AE"/>
    <w:rsid w:val="002638D0"/>
    <w:rsid w:val="002647D3"/>
    <w:rsid w:val="00275EAE"/>
    <w:rsid w:val="00294998"/>
    <w:rsid w:val="00297F18"/>
    <w:rsid w:val="002A1945"/>
    <w:rsid w:val="002A675B"/>
    <w:rsid w:val="002B2958"/>
    <w:rsid w:val="002B3FC8"/>
    <w:rsid w:val="002C6228"/>
    <w:rsid w:val="002D23C5"/>
    <w:rsid w:val="002D5519"/>
    <w:rsid w:val="002D6137"/>
    <w:rsid w:val="002E1A0A"/>
    <w:rsid w:val="002E7E61"/>
    <w:rsid w:val="002F05E5"/>
    <w:rsid w:val="002F254D"/>
    <w:rsid w:val="002F30E4"/>
    <w:rsid w:val="00307140"/>
    <w:rsid w:val="00316DFF"/>
    <w:rsid w:val="003233B3"/>
    <w:rsid w:val="00325B57"/>
    <w:rsid w:val="00333368"/>
    <w:rsid w:val="00336056"/>
    <w:rsid w:val="003544E1"/>
    <w:rsid w:val="00362FC7"/>
    <w:rsid w:val="00366398"/>
    <w:rsid w:val="00382E5B"/>
    <w:rsid w:val="003848F5"/>
    <w:rsid w:val="00391284"/>
    <w:rsid w:val="003A0632"/>
    <w:rsid w:val="003A19C9"/>
    <w:rsid w:val="003A30E5"/>
    <w:rsid w:val="003A6ADF"/>
    <w:rsid w:val="003B458A"/>
    <w:rsid w:val="003B5928"/>
    <w:rsid w:val="003D380F"/>
    <w:rsid w:val="003E0D11"/>
    <w:rsid w:val="003E160D"/>
    <w:rsid w:val="003F1D5F"/>
    <w:rsid w:val="00405128"/>
    <w:rsid w:val="00406CFF"/>
    <w:rsid w:val="004133CE"/>
    <w:rsid w:val="00416B25"/>
    <w:rsid w:val="00420592"/>
    <w:rsid w:val="004319E0"/>
    <w:rsid w:val="00437E8C"/>
    <w:rsid w:val="00440225"/>
    <w:rsid w:val="00451DD7"/>
    <w:rsid w:val="004726BC"/>
    <w:rsid w:val="00474105"/>
    <w:rsid w:val="00480E6E"/>
    <w:rsid w:val="00486277"/>
    <w:rsid w:val="00494CF6"/>
    <w:rsid w:val="00495F8D"/>
    <w:rsid w:val="004A1FAE"/>
    <w:rsid w:val="004A32FF"/>
    <w:rsid w:val="004B06EB"/>
    <w:rsid w:val="004B6AD0"/>
    <w:rsid w:val="004C2D5D"/>
    <w:rsid w:val="004C33E1"/>
    <w:rsid w:val="004D170E"/>
    <w:rsid w:val="004D2C8E"/>
    <w:rsid w:val="004E01EB"/>
    <w:rsid w:val="004E2794"/>
    <w:rsid w:val="00510392"/>
    <w:rsid w:val="00513E2A"/>
    <w:rsid w:val="0056010D"/>
    <w:rsid w:val="00566A35"/>
    <w:rsid w:val="0056701E"/>
    <w:rsid w:val="005740D7"/>
    <w:rsid w:val="005A0F26"/>
    <w:rsid w:val="005A1B10"/>
    <w:rsid w:val="005A6850"/>
    <w:rsid w:val="005B1B1B"/>
    <w:rsid w:val="005B7188"/>
    <w:rsid w:val="005C0005"/>
    <w:rsid w:val="005C5932"/>
    <w:rsid w:val="005D3CA7"/>
    <w:rsid w:val="005D4CC1"/>
    <w:rsid w:val="005F1E26"/>
    <w:rsid w:val="005F4B91"/>
    <w:rsid w:val="005F55D2"/>
    <w:rsid w:val="0062312F"/>
    <w:rsid w:val="00625F2C"/>
    <w:rsid w:val="00656761"/>
    <w:rsid w:val="00656C97"/>
    <w:rsid w:val="006618E9"/>
    <w:rsid w:val="0068194B"/>
    <w:rsid w:val="00692703"/>
    <w:rsid w:val="006A0DE2"/>
    <w:rsid w:val="006A1962"/>
    <w:rsid w:val="006B5D48"/>
    <w:rsid w:val="006B7D7B"/>
    <w:rsid w:val="006C1A5E"/>
    <w:rsid w:val="006D65FA"/>
    <w:rsid w:val="006E04AD"/>
    <w:rsid w:val="006E1507"/>
    <w:rsid w:val="007124AC"/>
    <w:rsid w:val="00712D8B"/>
    <w:rsid w:val="007212C3"/>
    <w:rsid w:val="007273B7"/>
    <w:rsid w:val="00733E0A"/>
    <w:rsid w:val="0074403D"/>
    <w:rsid w:val="00746D44"/>
    <w:rsid w:val="007538DC"/>
    <w:rsid w:val="007549BC"/>
    <w:rsid w:val="00757803"/>
    <w:rsid w:val="0077743F"/>
    <w:rsid w:val="0079206B"/>
    <w:rsid w:val="00796076"/>
    <w:rsid w:val="007B3100"/>
    <w:rsid w:val="007C0566"/>
    <w:rsid w:val="007C606B"/>
    <w:rsid w:val="007D059E"/>
    <w:rsid w:val="007E6A61"/>
    <w:rsid w:val="00801140"/>
    <w:rsid w:val="00803404"/>
    <w:rsid w:val="008179BD"/>
    <w:rsid w:val="008245E9"/>
    <w:rsid w:val="00834955"/>
    <w:rsid w:val="00841E29"/>
    <w:rsid w:val="00844471"/>
    <w:rsid w:val="00851622"/>
    <w:rsid w:val="00855B59"/>
    <w:rsid w:val="00860187"/>
    <w:rsid w:val="00860461"/>
    <w:rsid w:val="0086487C"/>
    <w:rsid w:val="00870B20"/>
    <w:rsid w:val="008829F8"/>
    <w:rsid w:val="00885897"/>
    <w:rsid w:val="008A6538"/>
    <w:rsid w:val="008C7056"/>
    <w:rsid w:val="008E2F7F"/>
    <w:rsid w:val="008F0D0A"/>
    <w:rsid w:val="008F3B14"/>
    <w:rsid w:val="00901899"/>
    <w:rsid w:val="0090344B"/>
    <w:rsid w:val="00904721"/>
    <w:rsid w:val="00905715"/>
    <w:rsid w:val="0091321E"/>
    <w:rsid w:val="00913946"/>
    <w:rsid w:val="009171EE"/>
    <w:rsid w:val="00922546"/>
    <w:rsid w:val="0092726B"/>
    <w:rsid w:val="009361BA"/>
    <w:rsid w:val="00942A2C"/>
    <w:rsid w:val="00944F78"/>
    <w:rsid w:val="009510E7"/>
    <w:rsid w:val="00952C89"/>
    <w:rsid w:val="00954E89"/>
    <w:rsid w:val="009571D8"/>
    <w:rsid w:val="009577D5"/>
    <w:rsid w:val="009650EA"/>
    <w:rsid w:val="0097449B"/>
    <w:rsid w:val="00974E05"/>
    <w:rsid w:val="0097790C"/>
    <w:rsid w:val="0098506E"/>
    <w:rsid w:val="009A44CE"/>
    <w:rsid w:val="009C0D6F"/>
    <w:rsid w:val="009C4DFC"/>
    <w:rsid w:val="009D44F8"/>
    <w:rsid w:val="009E3160"/>
    <w:rsid w:val="009F220C"/>
    <w:rsid w:val="009F3B05"/>
    <w:rsid w:val="009F4931"/>
    <w:rsid w:val="00A14534"/>
    <w:rsid w:val="00A16DAA"/>
    <w:rsid w:val="00A16E5D"/>
    <w:rsid w:val="00A24162"/>
    <w:rsid w:val="00A25023"/>
    <w:rsid w:val="00A270EA"/>
    <w:rsid w:val="00A34BA2"/>
    <w:rsid w:val="00A36F27"/>
    <w:rsid w:val="00A42E32"/>
    <w:rsid w:val="00A46E63"/>
    <w:rsid w:val="00A51DC5"/>
    <w:rsid w:val="00A53DE1"/>
    <w:rsid w:val="00A615E1"/>
    <w:rsid w:val="00A74C9E"/>
    <w:rsid w:val="00A755E8"/>
    <w:rsid w:val="00A75C3A"/>
    <w:rsid w:val="00A93A5D"/>
    <w:rsid w:val="00AB00A4"/>
    <w:rsid w:val="00AB32F8"/>
    <w:rsid w:val="00AB3F27"/>
    <w:rsid w:val="00AB610B"/>
    <w:rsid w:val="00AD04B8"/>
    <w:rsid w:val="00AD360E"/>
    <w:rsid w:val="00AD40FB"/>
    <w:rsid w:val="00AD782D"/>
    <w:rsid w:val="00AE7650"/>
    <w:rsid w:val="00B10608"/>
    <w:rsid w:val="00B10EBE"/>
    <w:rsid w:val="00B236F1"/>
    <w:rsid w:val="00B34123"/>
    <w:rsid w:val="00B42A0A"/>
    <w:rsid w:val="00B50F99"/>
    <w:rsid w:val="00B51D1B"/>
    <w:rsid w:val="00B540F4"/>
    <w:rsid w:val="00B56968"/>
    <w:rsid w:val="00B60FD0"/>
    <w:rsid w:val="00B622DF"/>
    <w:rsid w:val="00B6332A"/>
    <w:rsid w:val="00B81760"/>
    <w:rsid w:val="00B8494C"/>
    <w:rsid w:val="00BA0D22"/>
    <w:rsid w:val="00BA1546"/>
    <w:rsid w:val="00BB3831"/>
    <w:rsid w:val="00BB4E51"/>
    <w:rsid w:val="00BD431F"/>
    <w:rsid w:val="00BE423E"/>
    <w:rsid w:val="00BF61AC"/>
    <w:rsid w:val="00C3271F"/>
    <w:rsid w:val="00C47FA6"/>
    <w:rsid w:val="00C57FC6"/>
    <w:rsid w:val="00C630C0"/>
    <w:rsid w:val="00C6391C"/>
    <w:rsid w:val="00C66A7D"/>
    <w:rsid w:val="00C779DA"/>
    <w:rsid w:val="00C814F7"/>
    <w:rsid w:val="00CA4B4D"/>
    <w:rsid w:val="00CB04F3"/>
    <w:rsid w:val="00CB35C3"/>
    <w:rsid w:val="00CC43CD"/>
    <w:rsid w:val="00CD323D"/>
    <w:rsid w:val="00CE4030"/>
    <w:rsid w:val="00CE64B3"/>
    <w:rsid w:val="00CF0197"/>
    <w:rsid w:val="00CF1A49"/>
    <w:rsid w:val="00D02F33"/>
    <w:rsid w:val="00D03816"/>
    <w:rsid w:val="00D0630C"/>
    <w:rsid w:val="00D243A9"/>
    <w:rsid w:val="00D305E5"/>
    <w:rsid w:val="00D35E35"/>
    <w:rsid w:val="00D37CD3"/>
    <w:rsid w:val="00D66A52"/>
    <w:rsid w:val="00D66EFA"/>
    <w:rsid w:val="00D72A2D"/>
    <w:rsid w:val="00D9521A"/>
    <w:rsid w:val="00DA3914"/>
    <w:rsid w:val="00DA59AA"/>
    <w:rsid w:val="00DB6915"/>
    <w:rsid w:val="00DB7E1E"/>
    <w:rsid w:val="00DC1B78"/>
    <w:rsid w:val="00DC2A2F"/>
    <w:rsid w:val="00DC600B"/>
    <w:rsid w:val="00DD60FC"/>
    <w:rsid w:val="00DE0FAA"/>
    <w:rsid w:val="00DE136D"/>
    <w:rsid w:val="00DE4CF0"/>
    <w:rsid w:val="00DE6534"/>
    <w:rsid w:val="00DF4D6C"/>
    <w:rsid w:val="00E01923"/>
    <w:rsid w:val="00E13411"/>
    <w:rsid w:val="00E14498"/>
    <w:rsid w:val="00E2397A"/>
    <w:rsid w:val="00E24A67"/>
    <w:rsid w:val="00E254DB"/>
    <w:rsid w:val="00E300FC"/>
    <w:rsid w:val="00E32663"/>
    <w:rsid w:val="00E362DB"/>
    <w:rsid w:val="00E5632B"/>
    <w:rsid w:val="00E70240"/>
    <w:rsid w:val="00E71E6B"/>
    <w:rsid w:val="00E81CC5"/>
    <w:rsid w:val="00E85A87"/>
    <w:rsid w:val="00E85B4A"/>
    <w:rsid w:val="00E85EDC"/>
    <w:rsid w:val="00E9528E"/>
    <w:rsid w:val="00EA5099"/>
    <w:rsid w:val="00EC1351"/>
    <w:rsid w:val="00EC1527"/>
    <w:rsid w:val="00EC4CBF"/>
    <w:rsid w:val="00EC7C3C"/>
    <w:rsid w:val="00EE2CA8"/>
    <w:rsid w:val="00EF17E8"/>
    <w:rsid w:val="00EF51D9"/>
    <w:rsid w:val="00F00B2E"/>
    <w:rsid w:val="00F130DD"/>
    <w:rsid w:val="00F24884"/>
    <w:rsid w:val="00F25574"/>
    <w:rsid w:val="00F34CE6"/>
    <w:rsid w:val="00F41F40"/>
    <w:rsid w:val="00F441B4"/>
    <w:rsid w:val="00F476C4"/>
    <w:rsid w:val="00F61DF9"/>
    <w:rsid w:val="00F76700"/>
    <w:rsid w:val="00F81960"/>
    <w:rsid w:val="00F82424"/>
    <w:rsid w:val="00F858E4"/>
    <w:rsid w:val="00F8769D"/>
    <w:rsid w:val="00F92115"/>
    <w:rsid w:val="00F9350C"/>
    <w:rsid w:val="00F94EB5"/>
    <w:rsid w:val="00F9624D"/>
    <w:rsid w:val="00FB0167"/>
    <w:rsid w:val="00FB31C1"/>
    <w:rsid w:val="00FB58F2"/>
    <w:rsid w:val="00FC6AEA"/>
    <w:rsid w:val="00FD3D13"/>
    <w:rsid w:val="00FD3E16"/>
    <w:rsid w:val="00FE17CC"/>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86F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00"/>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D03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om-fogarty-7bb7222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fogarty24@outlook.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homasfogarty.co.uk/" TargetMode="External"/><Relationship Id="rId4" Type="http://schemas.openxmlformats.org/officeDocument/2006/relationships/webSettings" Target="webSettings.xml"/><Relationship Id="rId9" Type="http://schemas.openxmlformats.org/officeDocument/2006/relationships/hyperlink" Target="https://github.com/Thoss24"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fo\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E0635C99D2400384B5DF92F2EDAD31"/>
        <w:category>
          <w:name w:val="General"/>
          <w:gallery w:val="placeholder"/>
        </w:category>
        <w:types>
          <w:type w:val="bbPlcHdr"/>
        </w:types>
        <w:behaviors>
          <w:behavior w:val="content"/>
        </w:behaviors>
        <w:guid w:val="{A469F66D-7BA0-4934-9659-753F1E898AC9}"/>
      </w:docPartPr>
      <w:docPartBody>
        <w:p w:rsidR="0030441F" w:rsidRDefault="00000000">
          <w:pPr>
            <w:pStyle w:val="B1E0635C99D2400384B5DF92F2EDAD31"/>
          </w:pPr>
          <w:r w:rsidRPr="00CF1A49">
            <w:t>·</w:t>
          </w:r>
        </w:p>
      </w:docPartBody>
    </w:docPart>
    <w:docPart>
      <w:docPartPr>
        <w:name w:val="FE1B9B84243B42839E06D3DD20BF6DA0"/>
        <w:category>
          <w:name w:val="General"/>
          <w:gallery w:val="placeholder"/>
        </w:category>
        <w:types>
          <w:type w:val="bbPlcHdr"/>
        </w:types>
        <w:behaviors>
          <w:behavior w:val="content"/>
        </w:behaviors>
        <w:guid w:val="{30A90A27-8729-42A0-81B9-D25684522514}"/>
      </w:docPartPr>
      <w:docPartBody>
        <w:p w:rsidR="0030441F" w:rsidRDefault="00000000">
          <w:pPr>
            <w:pStyle w:val="FE1B9B84243B42839E06D3DD20BF6DA0"/>
          </w:pPr>
          <w:r w:rsidRPr="00CF1A49">
            <w:t>Skills</w:t>
          </w:r>
        </w:p>
      </w:docPartBody>
    </w:docPart>
    <w:docPart>
      <w:docPartPr>
        <w:name w:val="F87AABF705214DF0895D57E35D45768D"/>
        <w:category>
          <w:name w:val="General"/>
          <w:gallery w:val="placeholder"/>
        </w:category>
        <w:types>
          <w:type w:val="bbPlcHdr"/>
        </w:types>
        <w:behaviors>
          <w:behavior w:val="content"/>
        </w:behaviors>
        <w:guid w:val="{D967E561-1E25-49DF-800D-5FCC56D48177}"/>
      </w:docPartPr>
      <w:docPartBody>
        <w:p w:rsidR="00854B1D" w:rsidRDefault="00391F7F" w:rsidP="00391F7F">
          <w:pPr>
            <w:pStyle w:val="F87AABF705214DF0895D57E35D45768D"/>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AF"/>
    <w:rsid w:val="00012851"/>
    <w:rsid w:val="000B564B"/>
    <w:rsid w:val="00114BAF"/>
    <w:rsid w:val="00160094"/>
    <w:rsid w:val="00173D45"/>
    <w:rsid w:val="0017726B"/>
    <w:rsid w:val="0019159C"/>
    <w:rsid w:val="001B4ADA"/>
    <w:rsid w:val="0030441F"/>
    <w:rsid w:val="00311273"/>
    <w:rsid w:val="003342A2"/>
    <w:rsid w:val="00367405"/>
    <w:rsid w:val="00391F7F"/>
    <w:rsid w:val="004227DD"/>
    <w:rsid w:val="00440DC5"/>
    <w:rsid w:val="004B0500"/>
    <w:rsid w:val="005C18AF"/>
    <w:rsid w:val="0070741D"/>
    <w:rsid w:val="007536A3"/>
    <w:rsid w:val="00757B9D"/>
    <w:rsid w:val="007B60FB"/>
    <w:rsid w:val="00854B1D"/>
    <w:rsid w:val="00860187"/>
    <w:rsid w:val="008D6DD9"/>
    <w:rsid w:val="00915628"/>
    <w:rsid w:val="0097634D"/>
    <w:rsid w:val="00A039B9"/>
    <w:rsid w:val="00A43C12"/>
    <w:rsid w:val="00B67006"/>
    <w:rsid w:val="00BA0E51"/>
    <w:rsid w:val="00CB04F3"/>
    <w:rsid w:val="00DD2C0D"/>
    <w:rsid w:val="00E2629B"/>
    <w:rsid w:val="00E372CB"/>
    <w:rsid w:val="00EA2149"/>
    <w:rsid w:val="00F05747"/>
    <w:rsid w:val="00FA6FE7"/>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B1E0635C99D2400384B5DF92F2EDAD31">
    <w:name w:val="B1E0635C99D2400384B5DF92F2EDAD31"/>
  </w:style>
  <w:style w:type="character" w:styleId="SubtleReference">
    <w:name w:val="Subtle Reference"/>
    <w:basedOn w:val="DefaultParagraphFont"/>
    <w:uiPriority w:val="10"/>
    <w:qFormat/>
    <w:rPr>
      <w:b/>
      <w:caps w:val="0"/>
      <w:smallCaps/>
      <w:color w:val="595959" w:themeColor="text1" w:themeTint="A6"/>
    </w:rPr>
  </w:style>
  <w:style w:type="paragraph" w:customStyle="1" w:styleId="FE1B9B84243B42839E06D3DD20BF6DA0">
    <w:name w:val="FE1B9B84243B42839E06D3DD20BF6DA0"/>
  </w:style>
  <w:style w:type="paragraph" w:customStyle="1" w:styleId="F87AABF705214DF0895D57E35D45768D">
    <w:name w:val="F87AABF705214DF0895D57E35D45768D"/>
    <w:rsid w:val="00391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2023-02-07T11:54:00Z</dcterms:created>
  <dcterms:modified xsi:type="dcterms:W3CDTF">2024-11-20T21:16:00Z</dcterms:modified>
  <cp:category/>
</cp:coreProperties>
</file>